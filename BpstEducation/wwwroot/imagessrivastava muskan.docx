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32804" w:rsidRDefault="00C32804" w:rsidP="00913946">
            <w:pPr>
              <w:pStyle w:val="Title"/>
              <w:rPr>
                <w:sz w:val="56"/>
              </w:rPr>
            </w:pPr>
            <w:r w:rsidRPr="00C32804">
              <w:rPr>
                <w:b/>
                <w:sz w:val="56"/>
              </w:rPr>
              <w:t>muskan</w:t>
            </w:r>
            <w:r w:rsidRPr="00C32804">
              <w:rPr>
                <w:rStyle w:val="IntenseEmphasis"/>
                <w:sz w:val="56"/>
              </w:rPr>
              <w:t>srivastava</w:t>
            </w:r>
          </w:p>
          <w:p w:rsidR="00692703" w:rsidRPr="00C32804" w:rsidRDefault="00C32804" w:rsidP="00913946">
            <w:pPr>
              <w:pStyle w:val="ContactInfo"/>
              <w:contextualSpacing w:val="0"/>
              <w:rPr>
                <w:sz w:val="40"/>
                <w:szCs w:val="40"/>
              </w:rPr>
            </w:pPr>
            <w:r w:rsidRPr="00C32804">
              <w:rPr>
                <w:sz w:val="40"/>
                <w:szCs w:val="40"/>
              </w:rPr>
              <w:t xml:space="preserve">Lucknow      </w:t>
            </w:r>
            <w:sdt>
              <w:sdtPr>
                <w:rPr>
                  <w:sz w:val="40"/>
                  <w:szCs w:val="40"/>
                </w:rPr>
                <w:alias w:val="Divider dot:"/>
                <w:tag w:val="Divider dot:"/>
                <w:id w:val="-1459182552"/>
                <w:placeholder>
                  <w:docPart w:val="96EF4309965542F88FE351994B7961B4"/>
                </w:placeholder>
                <w:temporary/>
                <w:showingPlcHdr/>
              </w:sdtPr>
              <w:sdtContent>
                <w:r w:rsidR="00692703" w:rsidRPr="00C32804">
                  <w:rPr>
                    <w:sz w:val="40"/>
                    <w:szCs w:val="40"/>
                  </w:rPr>
                  <w:t>·</w:t>
                </w:r>
              </w:sdtContent>
            </w:sdt>
            <w:r w:rsidRPr="00C32804">
              <w:rPr>
                <w:sz w:val="40"/>
                <w:szCs w:val="40"/>
              </w:rPr>
              <w:t>9005137283</w:t>
            </w:r>
          </w:p>
          <w:p w:rsidR="00692703" w:rsidRPr="00C32804" w:rsidRDefault="00C32804" w:rsidP="00C32804">
            <w:pPr>
              <w:pStyle w:val="ContactInfoEmphasis"/>
              <w:contextualSpacing w:val="0"/>
              <w:rPr>
                <w:sz w:val="40"/>
                <w:szCs w:val="40"/>
              </w:rPr>
            </w:pPr>
            <w:r w:rsidRPr="00C32804">
              <w:rPr>
                <w:sz w:val="40"/>
                <w:szCs w:val="40"/>
              </w:rPr>
              <w:t>Muskanbpstgmail.com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C32804" w:rsidRPr="00C32804" w:rsidRDefault="00C32804" w:rsidP="00C32804">
            <w:pPr>
              <w:rPr>
                <w:sz w:val="28"/>
                <w:szCs w:val="28"/>
              </w:rPr>
            </w:pPr>
            <w:r w:rsidRPr="00C32804">
              <w:rPr>
                <w:sz w:val="28"/>
                <w:szCs w:val="28"/>
              </w:rPr>
              <w:t>My collaborative efforts led to scalable software solutions, while mentoring in technical and teamwork abilities underscored my commitment to continuous improvement and team success.</w:t>
            </w:r>
          </w:p>
          <w:p w:rsidR="001755A8" w:rsidRPr="00CF1A49" w:rsidRDefault="00C32804" w:rsidP="00C32804">
            <w:pPr>
              <w:contextualSpacing w:val="0"/>
            </w:pPr>
            <w:r w:rsidRPr="00C32804">
              <w:rPr>
                <w:sz w:val="28"/>
                <w:szCs w:val="28"/>
              </w:rPr>
              <w:t>To seek and maintain full-time position that offers professional challenges utilizing interpersonal skills, excellent time management and problem-solving skills. Organized and dependable candidate successful at managing multiple priorities with a positive attitude. Willingness to take on added responsibilities to meet team goals.</w:t>
            </w:r>
          </w:p>
        </w:tc>
      </w:tr>
    </w:tbl>
    <w:p w:rsidR="004E01EB" w:rsidRPr="00CF1A49" w:rsidRDefault="00574EB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BDE804444EC4ADF979739B396389493"/>
          </w:placeholder>
          <w:temporary/>
          <w:showingPlcHdr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C32804" w:rsidRPr="00CF1A49" w:rsidRDefault="00C32804" w:rsidP="00C32804">
            <w:pPr>
              <w:pStyle w:val="Heading3"/>
              <w:contextualSpacing w:val="0"/>
              <w:outlineLvl w:val="2"/>
            </w:pPr>
            <w:r>
              <w:t xml:space="preserve">2 +years </w:t>
            </w:r>
          </w:p>
          <w:p w:rsidR="001D0BF1" w:rsidRPr="00CF1A49" w:rsidRDefault="001D0BF1" w:rsidP="001D0BF1">
            <w:pPr>
              <w:pStyle w:val="Heading3"/>
              <w:contextualSpacing w:val="0"/>
              <w:outlineLvl w:val="2"/>
            </w:pPr>
          </w:p>
          <w:p w:rsidR="001D0BF1" w:rsidRPr="00C32804" w:rsidRDefault="00C32804" w:rsidP="001D0BF1">
            <w:pPr>
              <w:pStyle w:val="Heading2"/>
              <w:contextualSpacing w:val="0"/>
              <w:outlineLvl w:val="1"/>
              <w:rPr>
                <w:b w:val="0"/>
                <w:sz w:val="28"/>
                <w:szCs w:val="28"/>
              </w:rPr>
            </w:pPr>
            <w:r w:rsidRPr="00C32804">
              <w:rPr>
                <w:b w:val="0"/>
                <w:sz w:val="28"/>
                <w:szCs w:val="28"/>
              </w:rPr>
              <w:t>.net developer</w:t>
            </w:r>
            <w:r w:rsidR="001D0BF1" w:rsidRPr="00C32804">
              <w:rPr>
                <w:b w:val="0"/>
                <w:sz w:val="28"/>
                <w:szCs w:val="28"/>
              </w:rPr>
              <w:t xml:space="preserve">, </w:t>
            </w:r>
            <w:r w:rsidRPr="00C32804">
              <w:rPr>
                <w:rStyle w:val="SubtleReference"/>
                <w:b/>
                <w:sz w:val="28"/>
                <w:szCs w:val="28"/>
              </w:rPr>
              <w:t>Bpst lucknow</w:t>
            </w:r>
          </w:p>
          <w:p w:rsidR="00C32804" w:rsidRPr="00C32804" w:rsidRDefault="00C32804" w:rsidP="00C32804">
            <w:pPr>
              <w:rPr>
                <w:sz w:val="24"/>
                <w:szCs w:val="24"/>
              </w:rPr>
            </w:pPr>
            <w:r w:rsidRPr="00C32804">
              <w:rPr>
                <w:sz w:val="24"/>
                <w:szCs w:val="24"/>
              </w:rPr>
              <w:t>With 2 years of experience as a .NET developer, Increased system stability through rigorous debugging and troubleshooting of complex issues within the .NET framework.</w:t>
            </w:r>
          </w:p>
          <w:p w:rsidR="00C32804" w:rsidRPr="00C32804" w:rsidRDefault="00C32804" w:rsidP="00C32804">
            <w:pPr>
              <w:rPr>
                <w:sz w:val="24"/>
                <w:szCs w:val="24"/>
              </w:rPr>
            </w:pPr>
            <w:r w:rsidRPr="00C32804">
              <w:rPr>
                <w:sz w:val="24"/>
                <w:szCs w:val="24"/>
              </w:rPr>
              <w:t>Contributed to architectural decisions for scalable and maintainable software designs, aligning projects with long-term objectives.</w:t>
            </w:r>
          </w:p>
          <w:p w:rsidR="00C32804" w:rsidRPr="00C32804" w:rsidRDefault="00C32804" w:rsidP="00C32804">
            <w:pPr>
              <w:rPr>
                <w:sz w:val="24"/>
                <w:szCs w:val="24"/>
              </w:rPr>
            </w:pPr>
            <w:r w:rsidRPr="00C32804">
              <w:rPr>
                <w:sz w:val="24"/>
                <w:szCs w:val="24"/>
              </w:rPr>
              <w:t>Reduced project delivery time by collaborating with cross-functional teams to develop high-quality solutions for clients.</w:t>
            </w:r>
          </w:p>
          <w:p w:rsidR="00C32804" w:rsidRPr="00C32804" w:rsidRDefault="00C32804" w:rsidP="00C32804">
            <w:pPr>
              <w:rPr>
                <w:sz w:val="24"/>
                <w:szCs w:val="24"/>
              </w:rPr>
            </w:pPr>
            <w:r w:rsidRPr="00C32804">
              <w:rPr>
                <w:sz w:val="24"/>
                <w:szCs w:val="24"/>
              </w:rPr>
              <w:t>Improved application performance by optimizing code and utilizing best practices in software development.</w:t>
            </w:r>
          </w:p>
          <w:p w:rsidR="001E3120" w:rsidRPr="00CF1A49" w:rsidRDefault="00C32804" w:rsidP="00C32804">
            <w:pPr>
              <w:contextualSpacing w:val="0"/>
            </w:pPr>
            <w:r w:rsidRPr="00C32804">
              <w:rPr>
                <w:sz w:val="24"/>
                <w:szCs w:val="24"/>
              </w:rPr>
              <w:t xml:space="preserve">Mentored junior developers on coding standards, best practices, and technical skills essential for successful career growth in the </w:t>
            </w:r>
            <w:r w:rsidR="002D1250" w:rsidRPr="002D1250">
              <w:rPr>
                <w:sz w:val="24"/>
                <w:szCs w:val="24"/>
              </w:rPr>
              <w:t>industry</w:t>
            </w:r>
            <w:r w:rsidR="002D1250">
              <w:rPr>
                <w:sz w:val="24"/>
                <w:szCs w:val="24"/>
              </w:rPr>
              <w:t>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C32804"/>
        </w:tc>
      </w:tr>
    </w:tbl>
    <w:sdt>
      <w:sdtPr>
        <w:alias w:val="Education:"/>
        <w:tag w:val="Education:"/>
        <w:id w:val="-1908763273"/>
        <w:placeholder>
          <w:docPart w:val="CA6B1A9E1D5742C1B75D180DAF91A5FB"/>
        </w:placeholder>
        <w:temporary/>
        <w:showingPlcHdr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32804" w:rsidRDefault="00C32804" w:rsidP="001D0BF1">
            <w:pPr>
              <w:pStyle w:val="Heading3"/>
              <w:contextualSpacing w:val="0"/>
              <w:outlineLvl w:val="2"/>
              <w:rPr>
                <w:sz w:val="28"/>
                <w:szCs w:val="28"/>
              </w:rPr>
            </w:pPr>
            <w:r w:rsidRPr="00C32804">
              <w:rPr>
                <w:sz w:val="28"/>
                <w:szCs w:val="28"/>
              </w:rPr>
              <w:t>2022</w:t>
            </w:r>
          </w:p>
          <w:p w:rsidR="001D0BF1" w:rsidRPr="00C32804" w:rsidRDefault="00C32804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C32804">
              <w:rPr>
                <w:sz w:val="28"/>
                <w:szCs w:val="28"/>
              </w:rPr>
              <w:t>B.tech</w:t>
            </w:r>
            <w:r w:rsidR="001D0BF1" w:rsidRPr="00C32804">
              <w:rPr>
                <w:sz w:val="28"/>
                <w:szCs w:val="28"/>
              </w:rPr>
              <w:t xml:space="preserve">, </w:t>
            </w:r>
            <w:r w:rsidRPr="00C32804">
              <w:rPr>
                <w:rStyle w:val="SubtleReference"/>
                <w:sz w:val="28"/>
                <w:szCs w:val="28"/>
              </w:rPr>
              <w:t>ritm lucknow</w:t>
            </w:r>
          </w:p>
          <w:sdt>
            <w:sdtPr>
              <w:rPr>
                <w:sz w:val="28"/>
                <w:szCs w:val="28"/>
              </w:rPr>
              <w:alias w:val="Enter education details 1:"/>
              <w:tag w:val="Enter education details 1:"/>
              <w:id w:val="199909898"/>
              <w:placeholder>
                <w:docPart w:val="C62A97180C094C549EECCC59975C8DC8"/>
              </w:placeholder>
              <w:temporary/>
              <w:showingPlcHdr/>
            </w:sdtPr>
            <w:sdtContent>
              <w:p w:rsidR="007538DC" w:rsidRPr="00C32804" w:rsidRDefault="001D0BF1" w:rsidP="007538DC">
                <w:pPr>
                  <w:contextualSpacing w:val="0"/>
                  <w:rPr>
                    <w:sz w:val="28"/>
                    <w:szCs w:val="28"/>
                  </w:rPr>
                </w:pPr>
                <w:r w:rsidRPr="00C32804">
                  <w:rPr>
                    <w:sz w:val="28"/>
                    <w:szCs w:val="28"/>
                  </w:rPr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32804" w:rsidRDefault="00F61DF9" w:rsidP="00C32804">
            <w:pPr>
              <w:pStyle w:val="Heading3"/>
              <w:contextualSpacing w:val="0"/>
              <w:rPr>
                <w:sz w:val="28"/>
                <w:szCs w:val="28"/>
              </w:rPr>
            </w:pPr>
          </w:p>
        </w:tc>
      </w:tr>
    </w:tbl>
    <w:sdt>
      <w:sdtPr>
        <w:alias w:val="Skills:"/>
        <w:tag w:val="Skills:"/>
        <w:id w:val="-1392877668"/>
        <w:placeholder>
          <w:docPart w:val="3EFA9868EF5A48E385264712EF6A3DA2"/>
        </w:placeholder>
        <w:temporary/>
        <w:showingPlcHdr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2500" w:type="pct"/>
        <w:tblCellMar>
          <w:left w:w="0" w:type="dxa"/>
          <w:right w:w="0" w:type="dxa"/>
        </w:tblCellMar>
        <w:tblLook w:val="04A0"/>
      </w:tblPr>
      <w:tblGrid>
        <w:gridCol w:w="4680"/>
      </w:tblGrid>
      <w:tr w:rsidR="00C32804" w:rsidRPr="006E1507" w:rsidTr="00C32804">
        <w:tc>
          <w:tcPr>
            <w:tcW w:w="4680" w:type="dxa"/>
          </w:tcPr>
          <w:p w:rsidR="00C32804" w:rsidRDefault="00C32804" w:rsidP="002D1250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Object-Oriented Programming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Entity Framework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Adaptability and Flexibility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Customer Relationship Management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JIRA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Project Management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Teamwork and Collaboration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Problem-Solving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Time Management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Problem-solving abilities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Java</w:t>
            </w:r>
            <w:r w:rsidR="002D1250" w:rsidRPr="002D1250">
              <w:rPr>
                <w:sz w:val="24"/>
                <w:szCs w:val="24"/>
              </w:rPr>
              <w:t xml:space="preserve"> </w:t>
            </w:r>
            <w:r w:rsidRPr="002D1250">
              <w:rPr>
                <w:sz w:val="24"/>
                <w:szCs w:val="24"/>
              </w:rPr>
              <w:t>script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HTML</w:t>
            </w:r>
            <w:r w:rsidR="002D1250">
              <w:rPr>
                <w:sz w:val="24"/>
                <w:szCs w:val="24"/>
              </w:rPr>
              <w:t>, Css, Bootstrap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Programming Languages: C#, .Net</w:t>
            </w:r>
            <w:r w:rsidR="002D1250">
              <w:rPr>
                <w:sz w:val="24"/>
                <w:szCs w:val="24"/>
              </w:rPr>
              <w:t xml:space="preserve"> core, Mvc, My Sql</w:t>
            </w:r>
            <w:r w:rsidRPr="002D1250">
              <w:rPr>
                <w:sz w:val="24"/>
                <w:szCs w:val="24"/>
              </w:rPr>
              <w:t>, Python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Self Motivation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Time management abilities</w:t>
            </w:r>
          </w:p>
          <w:p w:rsidR="00C32804" w:rsidRPr="002D1250" w:rsidRDefault="00C32804" w:rsidP="00C32804">
            <w:pPr>
              <w:pStyle w:val="ListBullet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Team building</w:t>
            </w:r>
          </w:p>
          <w:p w:rsidR="00C32804" w:rsidRPr="002D1250" w:rsidRDefault="00C32804" w:rsidP="00C32804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Testing and debugging</w:t>
            </w:r>
          </w:p>
          <w:p w:rsidR="00C32804" w:rsidRPr="002D1250" w:rsidRDefault="00C32804" w:rsidP="00C32804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D1250">
              <w:rPr>
                <w:sz w:val="24"/>
                <w:szCs w:val="24"/>
              </w:rPr>
              <w:t>Docker Containers</w:t>
            </w:r>
          </w:p>
          <w:p w:rsidR="00C32804" w:rsidRPr="006E1507" w:rsidRDefault="00C32804" w:rsidP="00C32804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AD782D" w:rsidRPr="00CF1A49" w:rsidRDefault="002D1250" w:rsidP="0062312F">
      <w:pPr>
        <w:pStyle w:val="Heading1"/>
      </w:pPr>
      <w:r>
        <w:t>language</w:t>
      </w:r>
    </w:p>
    <w:p w:rsidR="00B51D1B" w:rsidRPr="002D1250" w:rsidRDefault="002D1250" w:rsidP="006E1507">
      <w:pPr>
        <w:rPr>
          <w:sz w:val="24"/>
          <w:szCs w:val="24"/>
        </w:rPr>
      </w:pPr>
      <w:r w:rsidRPr="002D1250">
        <w:rPr>
          <w:sz w:val="24"/>
          <w:szCs w:val="24"/>
        </w:rPr>
        <w:t>Hindi</w:t>
      </w:r>
    </w:p>
    <w:p w:rsidR="002D1250" w:rsidRPr="002D1250" w:rsidRDefault="002D1250" w:rsidP="006E1507">
      <w:pPr>
        <w:rPr>
          <w:sz w:val="24"/>
          <w:szCs w:val="24"/>
        </w:rPr>
      </w:pPr>
      <w:r w:rsidRPr="002D1250">
        <w:rPr>
          <w:sz w:val="24"/>
          <w:szCs w:val="24"/>
        </w:rPr>
        <w:t>English</w:t>
      </w:r>
    </w:p>
    <w:sectPr w:rsidR="002D1250" w:rsidRPr="002D125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E43" w:rsidRDefault="00622E43" w:rsidP="0068194B">
      <w:r>
        <w:separator/>
      </w:r>
    </w:p>
    <w:p w:rsidR="00622E43" w:rsidRDefault="00622E43"/>
    <w:p w:rsidR="00622E43" w:rsidRDefault="00622E43"/>
  </w:endnote>
  <w:endnote w:type="continuationSeparator" w:id="1">
    <w:p w:rsidR="00622E43" w:rsidRDefault="00622E43" w:rsidP="0068194B">
      <w:r>
        <w:continuationSeparator/>
      </w:r>
    </w:p>
    <w:p w:rsidR="00622E43" w:rsidRDefault="00622E43"/>
    <w:p w:rsidR="00622E43" w:rsidRDefault="00622E4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574EB8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2D12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E43" w:rsidRDefault="00622E43" w:rsidP="0068194B">
      <w:r>
        <w:separator/>
      </w:r>
    </w:p>
    <w:p w:rsidR="00622E43" w:rsidRDefault="00622E43"/>
    <w:p w:rsidR="00622E43" w:rsidRDefault="00622E43"/>
  </w:footnote>
  <w:footnote w:type="continuationSeparator" w:id="1">
    <w:p w:rsidR="00622E43" w:rsidRDefault="00622E43" w:rsidP="0068194B">
      <w:r>
        <w:continuationSeparator/>
      </w:r>
    </w:p>
    <w:p w:rsidR="00622E43" w:rsidRDefault="00622E43"/>
    <w:p w:rsidR="00622E43" w:rsidRDefault="00622E4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574EB8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25A7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250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4EB8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2E43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2228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2804"/>
    <w:rsid w:val="00C47FA6"/>
    <w:rsid w:val="00C57FC6"/>
    <w:rsid w:val="00C66A7D"/>
    <w:rsid w:val="00C779DA"/>
    <w:rsid w:val="00C814F7"/>
    <w:rsid w:val="00CA4B4D"/>
    <w:rsid w:val="00CB1504"/>
    <w:rsid w:val="00CB35C3"/>
    <w:rsid w:val="00CC25A7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ani%20Moh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6EF4309965542F88FE351994B796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B69AC-97D2-46B2-986A-2E38A5C85275}"/>
      </w:docPartPr>
      <w:docPartBody>
        <w:p w:rsidR="00C31AD4" w:rsidRDefault="00815F17">
          <w:pPr>
            <w:pStyle w:val="96EF4309965542F88FE351994B7961B4"/>
          </w:pPr>
          <w:r w:rsidRPr="00CF1A49">
            <w:t>·</w:t>
          </w:r>
        </w:p>
      </w:docPartBody>
    </w:docPart>
    <w:docPart>
      <w:docPartPr>
        <w:name w:val="BBDE804444EC4ADF979739B396389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4B8F1-4425-43BA-BD2E-011918B59BD9}"/>
      </w:docPartPr>
      <w:docPartBody>
        <w:p w:rsidR="00C31AD4" w:rsidRDefault="00815F17">
          <w:pPr>
            <w:pStyle w:val="BBDE804444EC4ADF979739B396389493"/>
          </w:pPr>
          <w:r w:rsidRPr="00CF1A49">
            <w:t>Experience</w:t>
          </w:r>
        </w:p>
      </w:docPartBody>
    </w:docPart>
    <w:docPart>
      <w:docPartPr>
        <w:name w:val="CA6B1A9E1D5742C1B75D180DAF91A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B68FA-F0DD-4D72-BA86-885BCFBB1075}"/>
      </w:docPartPr>
      <w:docPartBody>
        <w:p w:rsidR="00C31AD4" w:rsidRDefault="00815F17">
          <w:pPr>
            <w:pStyle w:val="CA6B1A9E1D5742C1B75D180DAF91A5FB"/>
          </w:pPr>
          <w:r w:rsidRPr="00CF1A49">
            <w:t>Education</w:t>
          </w:r>
        </w:p>
      </w:docPartBody>
    </w:docPart>
    <w:docPart>
      <w:docPartPr>
        <w:name w:val="C62A97180C094C549EECCC59975C8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D7654-A659-4AB6-B3C6-FC5CD3C52B46}"/>
      </w:docPartPr>
      <w:docPartBody>
        <w:p w:rsidR="00C31AD4" w:rsidRDefault="00815F17">
          <w:pPr>
            <w:pStyle w:val="C62A97180C094C549EECCC59975C8DC8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3EFA9868EF5A48E385264712EF6A3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F864-61D5-4FAD-B4BD-D5A3DF1040FA}"/>
      </w:docPartPr>
      <w:docPartBody>
        <w:p w:rsidR="00C31AD4" w:rsidRDefault="00815F17">
          <w:pPr>
            <w:pStyle w:val="3EFA9868EF5A48E385264712EF6A3DA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15F17"/>
    <w:rsid w:val="00815F17"/>
    <w:rsid w:val="00C31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9048581604538844525689877AD1B">
    <w:name w:val="1269048581604538844525689877AD1B"/>
    <w:rsid w:val="00C31AD4"/>
  </w:style>
  <w:style w:type="character" w:styleId="IntenseEmphasis">
    <w:name w:val="Intense Emphasis"/>
    <w:basedOn w:val="DefaultParagraphFont"/>
    <w:uiPriority w:val="2"/>
    <w:rsid w:val="00C31AD4"/>
    <w:rPr>
      <w:b/>
      <w:iCs/>
      <w:color w:val="262626" w:themeColor="text1" w:themeTint="D9"/>
    </w:rPr>
  </w:style>
  <w:style w:type="paragraph" w:customStyle="1" w:styleId="8CF4506C22974020B4EF4D0B0CED48B9">
    <w:name w:val="8CF4506C22974020B4EF4D0B0CED48B9"/>
    <w:rsid w:val="00C31AD4"/>
  </w:style>
  <w:style w:type="paragraph" w:customStyle="1" w:styleId="25A4BFA6D0CA47A085D0D3613124C404">
    <w:name w:val="25A4BFA6D0CA47A085D0D3613124C404"/>
    <w:rsid w:val="00C31AD4"/>
  </w:style>
  <w:style w:type="paragraph" w:customStyle="1" w:styleId="96EF4309965542F88FE351994B7961B4">
    <w:name w:val="96EF4309965542F88FE351994B7961B4"/>
    <w:rsid w:val="00C31AD4"/>
  </w:style>
  <w:style w:type="paragraph" w:customStyle="1" w:styleId="AB087229F4334B57AF6F72619D6F5B97">
    <w:name w:val="AB087229F4334B57AF6F72619D6F5B97"/>
    <w:rsid w:val="00C31AD4"/>
  </w:style>
  <w:style w:type="paragraph" w:customStyle="1" w:styleId="D25D6F2BE99A4762BBA4D586C2779D3C">
    <w:name w:val="D25D6F2BE99A4762BBA4D586C2779D3C"/>
    <w:rsid w:val="00C31AD4"/>
  </w:style>
  <w:style w:type="paragraph" w:customStyle="1" w:styleId="E251B16B51264C2A9C53C6F8581E0C6F">
    <w:name w:val="E251B16B51264C2A9C53C6F8581E0C6F"/>
    <w:rsid w:val="00C31AD4"/>
  </w:style>
  <w:style w:type="paragraph" w:customStyle="1" w:styleId="529DD40557E14357B14736AB06CDDA2E">
    <w:name w:val="529DD40557E14357B14736AB06CDDA2E"/>
    <w:rsid w:val="00C31AD4"/>
  </w:style>
  <w:style w:type="paragraph" w:customStyle="1" w:styleId="F04FA5731D1241679CA80F26D3B475A7">
    <w:name w:val="F04FA5731D1241679CA80F26D3B475A7"/>
    <w:rsid w:val="00C31AD4"/>
  </w:style>
  <w:style w:type="paragraph" w:customStyle="1" w:styleId="60EE00E61F5A4993884F84132B17C470">
    <w:name w:val="60EE00E61F5A4993884F84132B17C470"/>
    <w:rsid w:val="00C31AD4"/>
  </w:style>
  <w:style w:type="paragraph" w:customStyle="1" w:styleId="F290210C03304114B021DAFBCF0338D0">
    <w:name w:val="F290210C03304114B021DAFBCF0338D0"/>
    <w:rsid w:val="00C31AD4"/>
  </w:style>
  <w:style w:type="paragraph" w:customStyle="1" w:styleId="BBDE804444EC4ADF979739B396389493">
    <w:name w:val="BBDE804444EC4ADF979739B396389493"/>
    <w:rsid w:val="00C31AD4"/>
  </w:style>
  <w:style w:type="paragraph" w:customStyle="1" w:styleId="C998A664712D4692B76857DBFC367428">
    <w:name w:val="C998A664712D4692B76857DBFC367428"/>
    <w:rsid w:val="00C31AD4"/>
  </w:style>
  <w:style w:type="paragraph" w:customStyle="1" w:styleId="75BBE2994BB44E19B56169E2600319CB">
    <w:name w:val="75BBE2994BB44E19B56169E2600319CB"/>
    <w:rsid w:val="00C31AD4"/>
  </w:style>
  <w:style w:type="paragraph" w:customStyle="1" w:styleId="A59C9A6FC1AA4AA386D79FBBE03A2D7A">
    <w:name w:val="A59C9A6FC1AA4AA386D79FBBE03A2D7A"/>
    <w:rsid w:val="00C31AD4"/>
  </w:style>
  <w:style w:type="character" w:styleId="SubtleReference">
    <w:name w:val="Subtle Reference"/>
    <w:basedOn w:val="DefaultParagraphFont"/>
    <w:uiPriority w:val="10"/>
    <w:qFormat/>
    <w:rsid w:val="00C31AD4"/>
    <w:rPr>
      <w:b/>
      <w:caps w:val="0"/>
      <w:smallCaps/>
      <w:color w:val="595959" w:themeColor="text1" w:themeTint="A6"/>
    </w:rPr>
  </w:style>
  <w:style w:type="paragraph" w:customStyle="1" w:styleId="75E40990F20C4F28B27B89C7C3FC0C8D">
    <w:name w:val="75E40990F20C4F28B27B89C7C3FC0C8D"/>
    <w:rsid w:val="00C31AD4"/>
  </w:style>
  <w:style w:type="paragraph" w:customStyle="1" w:styleId="3B3B0F256CD743349513D7F3A0B78EE7">
    <w:name w:val="3B3B0F256CD743349513D7F3A0B78EE7"/>
    <w:rsid w:val="00C31AD4"/>
  </w:style>
  <w:style w:type="paragraph" w:customStyle="1" w:styleId="44793860F59B44C492422A86CF8AED8C">
    <w:name w:val="44793860F59B44C492422A86CF8AED8C"/>
    <w:rsid w:val="00C31AD4"/>
  </w:style>
  <w:style w:type="paragraph" w:customStyle="1" w:styleId="09C1F554B0B84376BD9A20272F070404">
    <w:name w:val="09C1F554B0B84376BD9A20272F070404"/>
    <w:rsid w:val="00C31AD4"/>
  </w:style>
  <w:style w:type="paragraph" w:customStyle="1" w:styleId="22CFF1CD0C464732A196ECE68F79DC05">
    <w:name w:val="22CFF1CD0C464732A196ECE68F79DC05"/>
    <w:rsid w:val="00C31AD4"/>
  </w:style>
  <w:style w:type="paragraph" w:customStyle="1" w:styleId="F69CE98D13C946299464C1B1C099AFD7">
    <w:name w:val="F69CE98D13C946299464C1B1C099AFD7"/>
    <w:rsid w:val="00C31AD4"/>
  </w:style>
  <w:style w:type="paragraph" w:customStyle="1" w:styleId="BD90EF1CF5794FEFBE29219406B9D10A">
    <w:name w:val="BD90EF1CF5794FEFBE29219406B9D10A"/>
    <w:rsid w:val="00C31AD4"/>
  </w:style>
  <w:style w:type="paragraph" w:customStyle="1" w:styleId="CA6B1A9E1D5742C1B75D180DAF91A5FB">
    <w:name w:val="CA6B1A9E1D5742C1B75D180DAF91A5FB"/>
    <w:rsid w:val="00C31AD4"/>
  </w:style>
  <w:style w:type="paragraph" w:customStyle="1" w:styleId="923B9EA23EF043B683112189604F4456">
    <w:name w:val="923B9EA23EF043B683112189604F4456"/>
    <w:rsid w:val="00C31AD4"/>
  </w:style>
  <w:style w:type="paragraph" w:customStyle="1" w:styleId="5DCB07DAA6E84D5C9EE2699FFC957064">
    <w:name w:val="5DCB07DAA6E84D5C9EE2699FFC957064"/>
    <w:rsid w:val="00C31AD4"/>
  </w:style>
  <w:style w:type="paragraph" w:customStyle="1" w:styleId="665356A2DFF44AF49804B2DCD023BE6D">
    <w:name w:val="665356A2DFF44AF49804B2DCD023BE6D"/>
    <w:rsid w:val="00C31AD4"/>
  </w:style>
  <w:style w:type="paragraph" w:customStyle="1" w:styleId="139F15A3487A44BB8CB46886BBFE29D6">
    <w:name w:val="139F15A3487A44BB8CB46886BBFE29D6"/>
    <w:rsid w:val="00C31AD4"/>
  </w:style>
  <w:style w:type="paragraph" w:customStyle="1" w:styleId="C62A97180C094C549EECCC59975C8DC8">
    <w:name w:val="C62A97180C094C549EECCC59975C8DC8"/>
    <w:rsid w:val="00C31AD4"/>
  </w:style>
  <w:style w:type="paragraph" w:customStyle="1" w:styleId="45EBE00A00EE4E04AAE359BB0BFB5E84">
    <w:name w:val="45EBE00A00EE4E04AAE359BB0BFB5E84"/>
    <w:rsid w:val="00C31AD4"/>
  </w:style>
  <w:style w:type="paragraph" w:customStyle="1" w:styleId="548BD2C4E6B2409C8CD56D2467FBCC65">
    <w:name w:val="548BD2C4E6B2409C8CD56D2467FBCC65"/>
    <w:rsid w:val="00C31AD4"/>
  </w:style>
  <w:style w:type="paragraph" w:customStyle="1" w:styleId="837B5FA69BED4D26965BD5A800105F49">
    <w:name w:val="837B5FA69BED4D26965BD5A800105F49"/>
    <w:rsid w:val="00C31AD4"/>
  </w:style>
  <w:style w:type="paragraph" w:customStyle="1" w:styleId="E57DE5B2506F4802A784FB6C9492FF14">
    <w:name w:val="E57DE5B2506F4802A784FB6C9492FF14"/>
    <w:rsid w:val="00C31AD4"/>
  </w:style>
  <w:style w:type="paragraph" w:customStyle="1" w:styleId="9176AFF6793241E189967786A7B974FB">
    <w:name w:val="9176AFF6793241E189967786A7B974FB"/>
    <w:rsid w:val="00C31AD4"/>
  </w:style>
  <w:style w:type="paragraph" w:customStyle="1" w:styleId="3EFA9868EF5A48E385264712EF6A3DA2">
    <w:name w:val="3EFA9868EF5A48E385264712EF6A3DA2"/>
    <w:rsid w:val="00C31AD4"/>
  </w:style>
  <w:style w:type="paragraph" w:customStyle="1" w:styleId="1C853568BA8A4617B7601E562E2BBAE1">
    <w:name w:val="1C853568BA8A4617B7601E562E2BBAE1"/>
    <w:rsid w:val="00C31AD4"/>
  </w:style>
  <w:style w:type="paragraph" w:customStyle="1" w:styleId="E4FA5B9F4E1E4F7A948F9063C320BB1D">
    <w:name w:val="E4FA5B9F4E1E4F7A948F9063C320BB1D"/>
    <w:rsid w:val="00C31AD4"/>
  </w:style>
  <w:style w:type="paragraph" w:customStyle="1" w:styleId="6F182B9AC0314257BAEFBA68F93E42BA">
    <w:name w:val="6F182B9AC0314257BAEFBA68F93E42BA"/>
    <w:rsid w:val="00C31AD4"/>
  </w:style>
  <w:style w:type="paragraph" w:customStyle="1" w:styleId="237E66D56AD249BDAF39651E84E877A9">
    <w:name w:val="237E66D56AD249BDAF39651E84E877A9"/>
    <w:rsid w:val="00C31AD4"/>
  </w:style>
  <w:style w:type="paragraph" w:customStyle="1" w:styleId="B0903D0A802942989BAA1799FB8B841B">
    <w:name w:val="B0903D0A802942989BAA1799FB8B841B"/>
    <w:rsid w:val="00C31AD4"/>
  </w:style>
  <w:style w:type="paragraph" w:customStyle="1" w:styleId="398408361ADE44B5AEE2CA9168AC927D">
    <w:name w:val="398408361ADE44B5AEE2CA9168AC927D"/>
    <w:rsid w:val="00C31AD4"/>
  </w:style>
  <w:style w:type="paragraph" w:customStyle="1" w:styleId="9C6732A3F4F24AD4A67DF178528D36A7">
    <w:name w:val="9C6732A3F4F24AD4A67DF178528D36A7"/>
    <w:rsid w:val="00C31AD4"/>
  </w:style>
  <w:style w:type="paragraph" w:customStyle="1" w:styleId="E21CA150E3BB40BE9FC60353068BB24F">
    <w:name w:val="E21CA150E3BB40BE9FC60353068BB24F"/>
    <w:rsid w:val="00C31AD4"/>
    <w:pPr>
      <w:spacing w:after="200" w:line="276" w:lineRule="auto"/>
    </w:pPr>
  </w:style>
  <w:style w:type="paragraph" w:customStyle="1" w:styleId="A19A93EF368E474F8CBCFBC8C019213A">
    <w:name w:val="A19A93EF368E474F8CBCFBC8C019213A"/>
    <w:rsid w:val="00C31AD4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Janani Mohan</dc:creator>
  <cp:lastModifiedBy>Muskan</cp:lastModifiedBy>
  <cp:revision>2</cp:revision>
  <dcterms:created xsi:type="dcterms:W3CDTF">2024-07-11T20:32:00Z</dcterms:created>
  <dcterms:modified xsi:type="dcterms:W3CDTF">2024-07-11T20:32:00Z</dcterms:modified>
</cp:coreProperties>
</file>